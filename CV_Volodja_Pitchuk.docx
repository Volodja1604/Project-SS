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27"/>
        <w:gridCol w:w="2622"/>
        <w:gridCol w:w="1421"/>
        <w:gridCol w:w="958"/>
        <w:gridCol w:w="3016"/>
        <w:gridCol w:w="7917"/>
      </w:tblGrid>
      <w:tr w:rsidR="00910CBB" w:rsidTr="001E3F8C">
        <w:trPr>
          <w:gridAfter w:val="1"/>
          <w:wAfter w:w="2156" w:type="pct"/>
          <w:trHeight w:val="526"/>
        </w:trPr>
        <w:tc>
          <w:tcPr>
            <w:tcW w:w="2844" w:type="pct"/>
            <w:gridSpan w:val="5"/>
            <w:shd w:val="clear" w:color="auto" w:fill="auto"/>
            <w:vAlign w:val="bottom"/>
          </w:tcPr>
          <w:p w:rsidR="00910CBB" w:rsidRPr="00257A6F" w:rsidRDefault="00257A6F" w:rsidP="001E45AA">
            <w:pPr>
              <w:pStyle w:val="Name"/>
              <w:jc w:val="right"/>
              <w:rPr>
                <w:lang w:val="en-US"/>
              </w:rPr>
            </w:pPr>
            <w:r>
              <w:rPr>
                <w:lang w:val="en-US"/>
              </w:rPr>
              <w:t>Volodja Pitchuk</w:t>
            </w:r>
          </w:p>
        </w:tc>
      </w:tr>
      <w:tr w:rsidR="007B0F8B" w:rsidRPr="002B68D6" w:rsidTr="001E3F8C">
        <w:trPr>
          <w:gridAfter w:val="1"/>
          <w:wAfter w:w="2156" w:type="pct"/>
          <w:trHeight w:val="598"/>
        </w:trPr>
        <w:tc>
          <w:tcPr>
            <w:tcW w:w="1375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1469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C77DD9" w:rsidRDefault="00257A6F" w:rsidP="002B68D6">
            <w:pPr>
              <w:pStyle w:val="PersonalInfo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WebUI</w:t>
            </w:r>
            <w:r w:rsidR="00C77DD9">
              <w:rPr>
                <w:sz w:val="22"/>
                <w:lang w:val="en-US"/>
              </w:rPr>
              <w:t xml:space="preserve"> Developer</w:t>
            </w: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Pr="001D31AD" w:rsidRDefault="00F87B41" w:rsidP="002B68D6">
            <w:pPr>
              <w:pStyle w:val="PersonalInfoRight"/>
              <w:rPr>
                <w:sz w:val="22"/>
              </w:rPr>
            </w:pPr>
          </w:p>
        </w:tc>
      </w:tr>
      <w:tr w:rsidR="00F87B41" w:rsidRPr="00325835" w:rsidTr="001E3F8C">
        <w:trPr>
          <w:trHeight w:val="724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Contact Information</w:t>
            </w:r>
          </w:p>
        </w:tc>
        <w:tc>
          <w:tcPr>
            <w:tcW w:w="4339" w:type="pct"/>
            <w:gridSpan w:val="5"/>
            <w:vMerge w:val="restart"/>
            <w:tcBorders>
              <w:left w:val="single" w:sz="4" w:space="0" w:color="D9D9D9" w:themeColor="background1" w:themeShade="D9"/>
            </w:tcBorders>
          </w:tcPr>
          <w:p w:rsidR="00C77DD9" w:rsidRPr="00257A6F" w:rsidRDefault="00C77DD9" w:rsidP="00C77DD9">
            <w:pPr>
              <w:spacing w:before="120"/>
              <w:rPr>
                <w:szCs w:val="20"/>
                <w:lang w:val="en-US"/>
              </w:rPr>
            </w:pPr>
            <w:r>
              <w:rPr>
                <w:b/>
                <w:szCs w:val="20"/>
              </w:rPr>
              <w:t>Address:</w:t>
            </w:r>
            <w:r>
              <w:rPr>
                <w:b/>
                <w:szCs w:val="20"/>
                <w:lang w:val="en-US"/>
              </w:rPr>
              <w:t xml:space="preserve"> </w:t>
            </w:r>
            <w:r w:rsidR="00257A6F">
              <w:rPr>
                <w:szCs w:val="20"/>
                <w:lang w:val="en-US"/>
              </w:rPr>
              <w:t>Ivano-Frankivsk</w:t>
            </w:r>
            <w:r>
              <w:rPr>
                <w:szCs w:val="20"/>
              </w:rPr>
              <w:t>, Ukraine</w:t>
            </w:r>
            <w:r>
              <w:rPr>
                <w:szCs w:val="20"/>
                <w:lang w:val="en-US"/>
              </w:rPr>
              <w:t xml:space="preserve">                                                      </w:t>
            </w:r>
            <w:r>
              <w:rPr>
                <w:b/>
                <w:szCs w:val="20"/>
              </w:rPr>
              <w:t>Skype:</w:t>
            </w:r>
            <w:r>
              <w:rPr>
                <w:b/>
                <w:szCs w:val="20"/>
                <w:lang w:val="en-US"/>
              </w:rPr>
              <w:t xml:space="preserve"> </w:t>
            </w:r>
            <w:r w:rsidR="00257A6F">
              <w:rPr>
                <w:szCs w:val="20"/>
                <w:lang w:val="en-US"/>
              </w:rPr>
              <w:t>vova_pitchuk</w:t>
            </w:r>
          </w:p>
          <w:p w:rsidR="00F87B41" w:rsidRPr="00257A6F" w:rsidRDefault="000147CF" w:rsidP="00F87B41">
            <w:pPr>
              <w:spacing w:before="120"/>
              <w:jc w:val="both"/>
              <w:rPr>
                <w:szCs w:val="20"/>
                <w:lang w:val="en-US"/>
              </w:rPr>
            </w:pPr>
            <w:r>
              <w:rPr>
                <w:b/>
                <w:szCs w:val="20"/>
              </w:rPr>
              <w:t>E-mail:</w:t>
            </w:r>
            <w:r>
              <w:rPr>
                <w:b/>
                <w:szCs w:val="20"/>
                <w:lang w:val="en-US"/>
              </w:rPr>
              <w:t xml:space="preserve">  </w:t>
            </w:r>
            <w:hyperlink r:id="rId11" w:history="1">
              <w:r w:rsidR="00257A6F" w:rsidRPr="004F2154">
                <w:rPr>
                  <w:rStyle w:val="ad"/>
                  <w:szCs w:val="20"/>
                  <w:lang w:val="en-US"/>
                </w:rPr>
                <w:t>Vova86if@yandex.ru</w:t>
              </w:r>
            </w:hyperlink>
            <w:r w:rsidR="00257A6F">
              <w:rPr>
                <w:szCs w:val="20"/>
                <w:lang w:val="en-US"/>
              </w:rPr>
              <w:t xml:space="preserve">                      </w:t>
            </w:r>
            <w:r w:rsidR="00C77DD9">
              <w:rPr>
                <w:szCs w:val="20"/>
                <w:lang w:val="en-US"/>
              </w:rPr>
              <w:t xml:space="preserve">                               </w:t>
            </w:r>
            <w:r w:rsidR="00C77DD9">
              <w:rPr>
                <w:b/>
                <w:szCs w:val="20"/>
              </w:rPr>
              <w:t>Telephone:</w:t>
            </w:r>
            <w:r w:rsidR="00C77DD9">
              <w:rPr>
                <w:b/>
                <w:szCs w:val="20"/>
                <w:lang w:val="en-US"/>
              </w:rPr>
              <w:t xml:space="preserve"> </w:t>
            </w:r>
            <w:r w:rsidR="00257A6F">
              <w:rPr>
                <w:szCs w:val="20"/>
              </w:rPr>
              <w:t>+38098</w:t>
            </w:r>
            <w:r w:rsidR="00257A6F">
              <w:rPr>
                <w:szCs w:val="20"/>
                <w:lang w:val="en-US"/>
              </w:rPr>
              <w:t>2335650</w:t>
            </w:r>
          </w:p>
          <w:p w:rsidR="00C77DD9" w:rsidRPr="000147CF" w:rsidRDefault="00C77DD9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 xml:space="preserve"> </w:t>
            </w:r>
          </w:p>
        </w:tc>
      </w:tr>
      <w:tr w:rsidR="00F87B41" w:rsidRPr="00325835" w:rsidTr="001E3F8C">
        <w:trPr>
          <w:trHeight w:val="56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4339" w:type="pct"/>
            <w:gridSpan w:val="5"/>
            <w:vMerge/>
            <w:tcBorders>
              <w:left w:val="nil"/>
            </w:tcBorders>
          </w:tcPr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</w:p>
        </w:tc>
      </w:tr>
      <w:tr w:rsidR="00F87B41" w:rsidRPr="002B68D6" w:rsidTr="001E3F8C">
        <w:trPr>
          <w:gridAfter w:val="1"/>
          <w:wAfter w:w="2156" w:type="pct"/>
          <w:trHeight w:val="598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218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565823" w:rsidRPr="00565823" w:rsidRDefault="007952A7" w:rsidP="007952A7">
            <w:pPr>
              <w:pStyle w:val="BulletedList"/>
              <w:numPr>
                <w:ilvl w:val="0"/>
                <w:numId w:val="0"/>
              </w:num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</w:rPr>
              <w:t xml:space="preserve">I </w:t>
            </w:r>
            <w:r>
              <w:rPr>
                <w:sz w:val="20"/>
                <w:lang w:val="en-US"/>
              </w:rPr>
              <w:t xml:space="preserve">have </w:t>
            </w:r>
            <w:r>
              <w:rPr>
                <w:sz w:val="20"/>
              </w:rPr>
              <w:t xml:space="preserve">made a course in </w:t>
            </w:r>
            <w:r w:rsidRPr="00C16D41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«</w:t>
            </w:r>
            <w:r w:rsidRPr="002A3C4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HTML5/ CSS3/ JavaScript Fundamentals</w:t>
            </w:r>
            <w:r w:rsidRPr="00C16D41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»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952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2016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) in SofServe University so far and I </w:t>
            </w:r>
            <w:r w:rsidRPr="00565823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am eager to develop my skil</w:t>
            </w:r>
            <w:r w:rsidR="00565823" w:rsidRPr="00565823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ls and deepen my knowledge in the field of</w:t>
            </w:r>
            <w:r w:rsidRPr="00565823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software developin</w:t>
            </w:r>
            <w:r w:rsidR="00565823" w:rsidRPr="00565823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g more. </w:t>
            </w:r>
          </w:p>
          <w:p w:rsidR="00F87B41" w:rsidRPr="00AF6B66" w:rsidRDefault="00565823" w:rsidP="00257A6F">
            <w:pPr>
              <w:rPr>
                <w:sz w:val="20"/>
                <w:szCs w:val="20"/>
                <w:lang w:val="en-US"/>
              </w:rPr>
            </w:pPr>
            <w:r w:rsidRPr="00565823">
              <w:rPr>
                <w:sz w:val="20"/>
                <w:szCs w:val="20"/>
              </w:rPr>
              <w:t xml:space="preserve">As far as my personality is concerned, I am </w:t>
            </w:r>
            <w:r w:rsidRPr="00565823">
              <w:rPr>
                <w:sz w:val="20"/>
                <w:szCs w:val="20"/>
                <w:lang w:val="en-US"/>
              </w:rPr>
              <w:t xml:space="preserve">determined and decisive, able to build and implement sophisticated plans. I am a reliable team player and initiative person. </w:t>
            </w:r>
            <w:r>
              <w:rPr>
                <w:sz w:val="20"/>
                <w:szCs w:val="20"/>
                <w:lang w:val="en-US"/>
              </w:rPr>
              <w:t>I have</w:t>
            </w:r>
            <w:r w:rsidR="00F87B41" w:rsidRPr="00380FBE">
              <w:rPr>
                <w:sz w:val="20"/>
              </w:rPr>
              <w:t xml:space="preserve"> high personal standards and </w:t>
            </w:r>
            <w:r>
              <w:rPr>
                <w:sz w:val="20"/>
                <w:lang w:val="en-US"/>
              </w:rPr>
              <w:t xml:space="preserve">always pay </w:t>
            </w:r>
            <w:r w:rsidR="00F87B41" w:rsidRPr="00380FBE">
              <w:rPr>
                <w:sz w:val="20"/>
              </w:rPr>
              <w:t>attention to detail</w:t>
            </w:r>
            <w:r>
              <w:rPr>
                <w:sz w:val="20"/>
                <w:lang w:val="en-US"/>
              </w:rPr>
              <w:t>s.</w:t>
            </w:r>
          </w:p>
        </w:tc>
      </w:tr>
      <w:tr w:rsidR="00F87B41" w:rsidRPr="00325835" w:rsidTr="001E3F8C">
        <w:trPr>
          <w:gridAfter w:val="1"/>
          <w:wAfter w:w="2156" w:type="pct"/>
          <w:trHeight w:val="216"/>
        </w:trPr>
        <w:tc>
          <w:tcPr>
            <w:tcW w:w="2844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1E3F8C">
        <w:trPr>
          <w:gridAfter w:val="1"/>
          <w:wAfter w:w="2156" w:type="pct"/>
          <w:trHeight w:val="729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101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3C45" w:rsidRDefault="002A3C45" w:rsidP="002A3C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2A3C45" w:rsidRPr="00C123C5" w:rsidRDefault="007938E1" w:rsidP="002A3C45">
            <w:pPr>
              <w:pStyle w:val="BulletedList"/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lang w:val="en-US"/>
              </w:rPr>
              <w:t>JavaS</w:t>
            </w:r>
            <w:r w:rsidR="002A3C45" w:rsidRPr="00C123C5">
              <w:rPr>
                <w:lang w:val="en-US"/>
              </w:rPr>
              <w:t>cript</w:t>
            </w:r>
          </w:p>
          <w:p w:rsidR="002A3C45" w:rsidRPr="00C123C5" w:rsidRDefault="002A3C45" w:rsidP="002A3C45">
            <w:pPr>
              <w:pStyle w:val="BulletedList"/>
              <w:tabs>
                <w:tab w:val="left" w:pos="3337"/>
              </w:tabs>
              <w:spacing w:before="120" w:after="120"/>
              <w:contextualSpacing w:val="0"/>
            </w:pPr>
            <w:r w:rsidRPr="00C123C5">
              <w:rPr>
                <w:lang w:val="en-US"/>
              </w:rPr>
              <w:t>HTML5</w:t>
            </w:r>
          </w:p>
          <w:p w:rsidR="002A3C45" w:rsidRDefault="002A3C45" w:rsidP="002A3C45">
            <w:pPr>
              <w:pStyle w:val="BulletedList"/>
              <w:tabs>
                <w:tab w:val="left" w:pos="3337"/>
              </w:tabs>
              <w:spacing w:before="120" w:after="120"/>
              <w:contextualSpacing w:val="0"/>
            </w:pPr>
            <w:r w:rsidRPr="00380FBE">
              <w:t>CSS</w:t>
            </w:r>
            <w:r>
              <w:t>3</w:t>
            </w:r>
          </w:p>
          <w:p w:rsidR="002A3C45" w:rsidRDefault="002A3C45" w:rsidP="002A3C45">
            <w:pPr>
              <w:pStyle w:val="BulletedList"/>
            </w:pPr>
            <w:r>
              <w:t>Ajax</w:t>
            </w:r>
          </w:p>
          <w:p w:rsidR="002A3C45" w:rsidRPr="00C123C5" w:rsidRDefault="002A3C45" w:rsidP="002A3C45">
            <w:pPr>
              <w:pStyle w:val="ac"/>
              <w:spacing w:before="120" w:beforeAutospacing="0" w:after="120" w:afterAutospacing="0"/>
              <w:ind w:left="360"/>
              <w:rPr>
                <w:lang w:val="en-US"/>
              </w:rPr>
            </w:pPr>
            <w:r w:rsidRPr="00C123C5">
              <w:rPr>
                <w:rFonts w:ascii="Calibri" w:hAnsi="Calibri"/>
                <w:color w:val="31849B"/>
                <w:sz w:val="22"/>
                <w:szCs w:val="22"/>
                <w:lang w:val="en-US"/>
              </w:rPr>
              <w:t>Operating Systems</w:t>
            </w:r>
          </w:p>
          <w:p w:rsidR="002A3C45" w:rsidRDefault="002A3C45" w:rsidP="002A3C45">
            <w:pPr>
              <w:pStyle w:val="BulletedList"/>
              <w:rPr>
                <w:rFonts w:ascii="Arial" w:hAnsi="Arial"/>
              </w:rPr>
            </w:pPr>
            <w:r>
              <w:t>Microsoft Windows  XP/ 7/</w:t>
            </w:r>
            <w:r>
              <w:rPr>
                <w:lang w:val="en-US"/>
              </w:rPr>
              <w:t>8/</w:t>
            </w:r>
            <w:r>
              <w:t xml:space="preserve"> 10 </w:t>
            </w:r>
          </w:p>
          <w:p w:rsidR="00F87B41" w:rsidRPr="005F2259" w:rsidRDefault="00F87B41" w:rsidP="00257A6F">
            <w:pPr>
              <w:pStyle w:val="BulletedList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1082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Frameworks</w:t>
            </w:r>
          </w:p>
          <w:p w:rsidR="00F87B41" w:rsidRPr="002A3C45" w:rsidRDefault="002A3C45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</w:t>
            </w:r>
          </w:p>
          <w:p w:rsidR="002A3C45" w:rsidRPr="00380FBE" w:rsidRDefault="002A3C45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JQuery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F87B41" w:rsidRPr="00380FBE" w:rsidRDefault="00257A6F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Sublime</w:t>
            </w:r>
          </w:p>
          <w:p w:rsidR="00F87B41" w:rsidRPr="000F4643" w:rsidRDefault="00F87B41" w:rsidP="00257A6F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F87B41" w:rsidRPr="00325835" w:rsidTr="001E3F8C">
        <w:trPr>
          <w:gridAfter w:val="1"/>
          <w:wAfter w:w="2156" w:type="pct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2A3C45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218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1E3F8C">
        <w:trPr>
          <w:gridAfter w:val="1"/>
          <w:wAfter w:w="2156" w:type="pct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938E1" w:rsidRDefault="007938E1" w:rsidP="00F87B41">
            <w:pPr>
              <w:pStyle w:val="ContentHeading"/>
              <w:jc w:val="left"/>
              <w:rPr>
                <w:lang w:val="en-US"/>
              </w:rPr>
            </w:pPr>
            <w:r>
              <w:rPr>
                <w:color w:val="215868" w:themeColor="accent5" w:themeShade="80"/>
              </w:rPr>
              <w:t>Certification</w:t>
            </w:r>
            <w:r>
              <w:rPr>
                <w:color w:val="215868" w:themeColor="accent5" w:themeShade="80"/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136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A3C45" w:rsidRPr="00C16D41" w:rsidRDefault="002A3C45" w:rsidP="002A3C45">
            <w:pPr>
              <w:pStyle w:val="BulletedList"/>
              <w:numPr>
                <w:ilvl w:val="0"/>
                <w:numId w:val="0"/>
              </w:num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C16D41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Course «</w:t>
            </w:r>
            <w:r w:rsidRPr="002A3C4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HTML5/ CSS3/ JavaScript Fundamentals</w:t>
            </w:r>
            <w:r w:rsidRPr="00C16D41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F87B41" w:rsidRDefault="002A3C45" w:rsidP="002A3C45">
            <w:pPr>
              <w:pStyle w:val="BulletedList"/>
              <w:numPr>
                <w:ilvl w:val="0"/>
                <w:numId w:val="0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C16D4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 w:eastAsia="ru-RU"/>
              </w:rPr>
              <w:t>2016</w:t>
            </w:r>
          </w:p>
          <w:p w:rsidR="00257A6F" w:rsidRPr="00257A6F" w:rsidRDefault="00257A6F" w:rsidP="002A3C45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Course “Web UI” (IT Claster) 2016</w:t>
            </w:r>
          </w:p>
        </w:tc>
        <w:tc>
          <w:tcPr>
            <w:tcW w:w="821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2A3C45" w:rsidP="00F87B41">
            <w:pPr>
              <w:jc w:val="center"/>
              <w:rPr>
                <w:sz w:val="20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769110" cy="712470"/>
                  <wp:effectExtent l="0" t="0" r="0" b="0"/>
                  <wp:docPr id="2" name="Рисунок 2" descr="https://lh5.googleusercontent.com/ibUn1MzZ-nMYlgvdVrDJhibN0eeh25nQU59Dlo3MUkqQVTeQJFJrAE2QZmXaEb_n8hQLH1INj38gsvgXbnKFNTlUavjF93SvDcrKtZ10X-SHYdhpG1cDcoK7eiu7oJ4GmVHre5bSe27aXwzL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ibUn1MzZ-nMYlgvdVrDJhibN0eeh25nQU59Dlo3MUkqQVTeQJFJrAE2QZmXaEb_n8hQLH1INj38gsvgXbnKFNTlUavjF93SvDcrKtZ10X-SHYdhpG1cDcoK7eiu7oJ4GmVHre5bSe27aXwzLS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B41" w:rsidRPr="00325835" w:rsidTr="001E3F8C">
        <w:trPr>
          <w:gridAfter w:val="1"/>
          <w:wAfter w:w="2156" w:type="pct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8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1E3F8C">
        <w:trPr>
          <w:gridAfter w:val="1"/>
          <w:wAfter w:w="2156" w:type="pct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024E30" w:rsidRDefault="00F87B41" w:rsidP="00F87B41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Education</w:t>
            </w:r>
          </w:p>
        </w:tc>
        <w:tc>
          <w:tcPr>
            <w:tcW w:w="218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6B66" w:rsidRDefault="00AF6B66" w:rsidP="00C77DD9">
            <w:pPr>
              <w:rPr>
                <w:i/>
                <w:sz w:val="20"/>
                <w:szCs w:val="20"/>
                <w:lang w:val="en-US"/>
              </w:rPr>
            </w:pPr>
            <w:r w:rsidRPr="00AF6B66">
              <w:rPr>
                <w:i/>
                <w:sz w:val="20"/>
                <w:szCs w:val="20"/>
                <w:lang w:val="en-US"/>
              </w:rPr>
              <w:t>Full-time student:</w:t>
            </w:r>
          </w:p>
          <w:p w:rsidR="00257A6F" w:rsidRDefault="00257A6F" w:rsidP="00C77DD9">
            <w:pPr>
              <w:rPr>
                <w:i/>
                <w:sz w:val="20"/>
                <w:szCs w:val="20"/>
                <w:lang w:val="en-US"/>
              </w:rPr>
            </w:pPr>
            <w:r w:rsidRPr="00257A6F">
              <w:rPr>
                <w:i/>
                <w:sz w:val="20"/>
                <w:szCs w:val="20"/>
                <w:lang w:val="en-US"/>
              </w:rPr>
              <w:t>College of Electronic Devices</w:t>
            </w:r>
            <w:r>
              <w:rPr>
                <w:i/>
                <w:sz w:val="20"/>
                <w:szCs w:val="20"/>
                <w:lang w:val="en-US"/>
              </w:rPr>
              <w:t>(Ivano-Frankivsk)</w:t>
            </w:r>
          </w:p>
          <w:p w:rsidR="00257A6F" w:rsidRDefault="00257A6F" w:rsidP="00257A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September 20</w:t>
            </w:r>
            <w:r>
              <w:rPr>
                <w:sz w:val="20"/>
                <w:szCs w:val="20"/>
                <w:lang w:val="en-US"/>
              </w:rPr>
              <w:t>01</w:t>
            </w:r>
            <w:r>
              <w:rPr>
                <w:sz w:val="20"/>
                <w:szCs w:val="20"/>
              </w:rPr>
              <w:t xml:space="preserve"> – May 20</w:t>
            </w:r>
            <w:r>
              <w:rPr>
                <w:sz w:val="20"/>
                <w:szCs w:val="20"/>
                <w:lang w:val="en-US"/>
              </w:rPr>
              <w:t>05</w:t>
            </w:r>
          </w:p>
          <w:p w:rsidR="00257A6F" w:rsidRPr="00257A6F" w:rsidRDefault="00257A6F" w:rsidP="00257A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Department: </w:t>
            </w:r>
            <w:r w:rsidRPr="00257A6F">
              <w:rPr>
                <w:sz w:val="20"/>
                <w:szCs w:val="20"/>
                <w:lang w:val="en-US"/>
              </w:rPr>
              <w:t>Programming computers</w:t>
            </w:r>
          </w:p>
          <w:p w:rsidR="00C77DD9" w:rsidRPr="00492E5B" w:rsidRDefault="00257A6F" w:rsidP="00C7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University of Oil and Gas</w:t>
            </w:r>
            <w:r w:rsidR="00C77DD9" w:rsidRPr="00492E5B">
              <w:rPr>
                <w:sz w:val="20"/>
                <w:szCs w:val="20"/>
              </w:rPr>
              <w:t xml:space="preserve"> </w:t>
            </w:r>
            <w:r w:rsidR="00A23A30" w:rsidRPr="00492E5B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>Ivano-Frankivsk</w:t>
            </w:r>
            <w:r w:rsidR="00A23A30" w:rsidRPr="00492E5B">
              <w:rPr>
                <w:sz w:val="20"/>
                <w:szCs w:val="20"/>
              </w:rPr>
              <w:t>(</w:t>
            </w:r>
            <w:r w:rsidR="00C77DD9" w:rsidRPr="00492E5B">
              <w:rPr>
                <w:sz w:val="20"/>
                <w:szCs w:val="20"/>
              </w:rPr>
              <w:t>Ukraine)</w:t>
            </w:r>
          </w:p>
          <w:p w:rsidR="00C77DD9" w:rsidRPr="00257A6F" w:rsidRDefault="00257A6F" w:rsidP="00C77D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September 20</w:t>
            </w:r>
            <w:r>
              <w:rPr>
                <w:sz w:val="20"/>
                <w:szCs w:val="20"/>
                <w:lang w:val="en-US"/>
              </w:rPr>
              <w:t>05</w:t>
            </w:r>
            <w:r>
              <w:rPr>
                <w:sz w:val="20"/>
                <w:szCs w:val="20"/>
              </w:rPr>
              <w:t xml:space="preserve"> – May 20</w:t>
            </w:r>
            <w:r>
              <w:rPr>
                <w:sz w:val="20"/>
                <w:szCs w:val="20"/>
                <w:lang w:val="en-US"/>
              </w:rPr>
              <w:t>10</w:t>
            </w:r>
          </w:p>
          <w:p w:rsidR="00C77DD9" w:rsidRPr="00492E5B" w:rsidRDefault="005065BB" w:rsidP="00C77DD9">
            <w:pPr>
              <w:rPr>
                <w:sz w:val="20"/>
                <w:szCs w:val="20"/>
                <w:lang w:val="en-US"/>
              </w:rPr>
            </w:pPr>
            <w:r w:rsidRPr="00492E5B">
              <w:rPr>
                <w:sz w:val="20"/>
                <w:szCs w:val="20"/>
                <w:lang w:val="en-US"/>
              </w:rPr>
              <w:t>Depart</w:t>
            </w:r>
            <w:r w:rsidR="00257A6F">
              <w:rPr>
                <w:sz w:val="20"/>
                <w:szCs w:val="20"/>
                <w:lang w:val="en-US"/>
              </w:rPr>
              <w:t>ment: Mining of Oil and Gas</w:t>
            </w:r>
            <w:r w:rsidRPr="00492E5B">
              <w:rPr>
                <w:sz w:val="20"/>
                <w:szCs w:val="20"/>
                <w:lang w:val="en-US"/>
              </w:rPr>
              <w:t>.</w:t>
            </w:r>
          </w:p>
          <w:p w:rsidR="00C77DD9" w:rsidRPr="00257A6F" w:rsidRDefault="00C77DD9" w:rsidP="00C77DD9">
            <w:pPr>
              <w:rPr>
                <w:i/>
                <w:sz w:val="20"/>
                <w:szCs w:val="20"/>
                <w:lang w:val="en-US"/>
              </w:rPr>
            </w:pPr>
          </w:p>
          <w:p w:rsidR="00F87B41" w:rsidRPr="00492E5B" w:rsidRDefault="00F87B41" w:rsidP="00AF6B66">
            <w:pPr>
              <w:rPr>
                <w:sz w:val="20"/>
                <w:szCs w:val="20"/>
              </w:rPr>
            </w:pPr>
          </w:p>
        </w:tc>
      </w:tr>
      <w:tr w:rsidR="007938E1" w:rsidTr="001E3F8C">
        <w:trPr>
          <w:gridAfter w:val="1"/>
          <w:wAfter w:w="2156" w:type="pct"/>
        </w:trPr>
        <w:tc>
          <w:tcPr>
            <w:tcW w:w="66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7938E1" w:rsidRPr="007938E1" w:rsidRDefault="007938E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7938E1">
              <w:rPr>
                <w:rFonts w:ascii="Calibri" w:hAnsi="Calibri"/>
                <w:bCs/>
                <w:color w:val="205968"/>
              </w:rPr>
              <w:t>Languages</w:t>
            </w:r>
          </w:p>
        </w:tc>
        <w:tc>
          <w:tcPr>
            <w:tcW w:w="218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938E1" w:rsidRPr="00492E5B" w:rsidRDefault="007938E1" w:rsidP="00C77DD9">
            <w:pPr>
              <w:rPr>
                <w:bCs/>
                <w:color w:val="000000"/>
                <w:sz w:val="20"/>
                <w:szCs w:val="20"/>
                <w:lang w:val="en-US"/>
              </w:rPr>
            </w:pPr>
            <w:r w:rsidRPr="00492E5B">
              <w:rPr>
                <w:bCs/>
                <w:color w:val="000000"/>
                <w:sz w:val="20"/>
                <w:szCs w:val="20"/>
              </w:rPr>
              <w:t>English</w:t>
            </w:r>
            <w:r w:rsidR="00AF6B66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F6B66">
              <w:rPr>
                <w:bCs/>
                <w:color w:val="000000"/>
                <w:sz w:val="20"/>
                <w:szCs w:val="20"/>
                <w:lang w:val="en-US"/>
              </w:rPr>
              <w:sym w:font="Symbol" w:char="F02D"/>
            </w:r>
            <w:r w:rsidR="00257A6F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6B60CD">
              <w:rPr>
                <w:bCs/>
                <w:color w:val="000000"/>
                <w:sz w:val="20"/>
                <w:szCs w:val="20"/>
                <w:lang w:val="en-US"/>
              </w:rPr>
              <w:t>i</w:t>
            </w:r>
            <w:r w:rsidR="006B60CD" w:rsidRPr="006B60CD">
              <w:rPr>
                <w:bCs/>
                <w:color w:val="000000"/>
                <w:sz w:val="20"/>
                <w:szCs w:val="20"/>
                <w:lang w:val="en-US"/>
              </w:rPr>
              <w:t>ntermediate</w:t>
            </w:r>
            <w:r w:rsidR="00257A6F">
              <w:rPr>
                <w:bCs/>
                <w:color w:val="000000"/>
                <w:sz w:val="20"/>
                <w:szCs w:val="20"/>
                <w:lang w:val="en-US"/>
              </w:rPr>
              <w:t>-low</w:t>
            </w:r>
            <w:r w:rsidRPr="00492E5B">
              <w:rPr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7938E1" w:rsidRPr="00492E5B" w:rsidRDefault="007938E1" w:rsidP="00AF6B66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492E5B">
              <w:rPr>
                <w:rFonts w:ascii="Calibri" w:hAnsi="Calibri"/>
                <w:bCs/>
                <w:color w:val="000000"/>
                <w:sz w:val="20"/>
                <w:szCs w:val="20"/>
              </w:rPr>
              <w:t>Ukrainian</w:t>
            </w:r>
            <w:r w:rsidRPr="00492E5B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6B66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–</w:t>
            </w:r>
            <w:r w:rsidRPr="00492E5B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="00AF6B66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native language</w:t>
            </w:r>
            <w:r w:rsidRPr="00492E5B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:rsidR="00910CBB" w:rsidRPr="00492E5B" w:rsidRDefault="00910CBB" w:rsidP="00492E5B">
      <w:pPr>
        <w:rPr>
          <w:lang w:val="en-US"/>
        </w:rPr>
      </w:pPr>
    </w:p>
    <w:sectPr w:rsidR="00910CBB" w:rsidRPr="00492E5B" w:rsidSect="009D28D7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36" w:rsidRDefault="00335936">
      <w:pPr>
        <w:spacing w:after="0" w:line="240" w:lineRule="auto"/>
      </w:pPr>
      <w:r>
        <w:separator/>
      </w:r>
    </w:p>
  </w:endnote>
  <w:endnote w:type="continuationSeparator" w:id="1">
    <w:p w:rsidR="00335936" w:rsidRDefault="0033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75861"/>
      <w:docPartObj>
        <w:docPartGallery w:val="Page Numbers (Bottom of Page)"/>
        <w:docPartUnique/>
      </w:docPartObj>
    </w:sdtPr>
    <w:sdtContent>
      <w:p w:rsidR="00A23A30" w:rsidRDefault="00781B86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A23A30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AF6B66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A23A30" w:rsidRDefault="00A23A30" w:rsidP="009D28D7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36" w:rsidRDefault="00335936">
      <w:pPr>
        <w:spacing w:after="0" w:line="240" w:lineRule="auto"/>
      </w:pPr>
      <w:r>
        <w:separator/>
      </w:r>
    </w:p>
  </w:footnote>
  <w:footnote w:type="continuationSeparator" w:id="1">
    <w:p w:rsidR="00335936" w:rsidRDefault="0033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A30" w:rsidRDefault="00A23A30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Ornat Nazarii</w:t>
    </w:r>
  </w:p>
  <w:p w:rsidR="00A23A30" w:rsidRPr="003D3EC5" w:rsidRDefault="00A23A30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JavaScript Developer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A30" w:rsidRDefault="00A23A30">
    <w:pPr>
      <w:pStyle w:val="a4"/>
    </w:pPr>
  </w:p>
  <w:p w:rsidR="00A23A30" w:rsidRDefault="00A23A3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1A98"/>
    <w:rsid w:val="000003D2"/>
    <w:rsid w:val="000147CF"/>
    <w:rsid w:val="00024E30"/>
    <w:rsid w:val="0004184C"/>
    <w:rsid w:val="00050943"/>
    <w:rsid w:val="00055469"/>
    <w:rsid w:val="00060E85"/>
    <w:rsid w:val="000619CB"/>
    <w:rsid w:val="00075F75"/>
    <w:rsid w:val="00091DC5"/>
    <w:rsid w:val="000F1844"/>
    <w:rsid w:val="000F4643"/>
    <w:rsid w:val="00120BF8"/>
    <w:rsid w:val="0014166B"/>
    <w:rsid w:val="001524A8"/>
    <w:rsid w:val="00160C29"/>
    <w:rsid w:val="001B3F27"/>
    <w:rsid w:val="001C263D"/>
    <w:rsid w:val="001D31AD"/>
    <w:rsid w:val="001E3F8C"/>
    <w:rsid w:val="001E45AA"/>
    <w:rsid w:val="001E5C69"/>
    <w:rsid w:val="00205575"/>
    <w:rsid w:val="00206987"/>
    <w:rsid w:val="00211252"/>
    <w:rsid w:val="00226A0E"/>
    <w:rsid w:val="00241303"/>
    <w:rsid w:val="0025648A"/>
    <w:rsid w:val="00257A6F"/>
    <w:rsid w:val="00265344"/>
    <w:rsid w:val="00277112"/>
    <w:rsid w:val="0029788B"/>
    <w:rsid w:val="002A3C45"/>
    <w:rsid w:val="002A7C28"/>
    <w:rsid w:val="002B68D6"/>
    <w:rsid w:val="002C4A2D"/>
    <w:rsid w:val="002C597E"/>
    <w:rsid w:val="003032BC"/>
    <w:rsid w:val="00325835"/>
    <w:rsid w:val="00335936"/>
    <w:rsid w:val="003744C8"/>
    <w:rsid w:val="00374D9E"/>
    <w:rsid w:val="00380FBE"/>
    <w:rsid w:val="00391DE5"/>
    <w:rsid w:val="003A456B"/>
    <w:rsid w:val="003C6D66"/>
    <w:rsid w:val="003D3EC5"/>
    <w:rsid w:val="003F3D17"/>
    <w:rsid w:val="00407922"/>
    <w:rsid w:val="00411873"/>
    <w:rsid w:val="00432CF4"/>
    <w:rsid w:val="004513B2"/>
    <w:rsid w:val="00454343"/>
    <w:rsid w:val="00472822"/>
    <w:rsid w:val="00483B9C"/>
    <w:rsid w:val="00492E5B"/>
    <w:rsid w:val="004C2F47"/>
    <w:rsid w:val="004E3028"/>
    <w:rsid w:val="005065BB"/>
    <w:rsid w:val="0051269A"/>
    <w:rsid w:val="00544630"/>
    <w:rsid w:val="00565823"/>
    <w:rsid w:val="005731A7"/>
    <w:rsid w:val="00574C0C"/>
    <w:rsid w:val="005B4D9F"/>
    <w:rsid w:val="005F2259"/>
    <w:rsid w:val="005F52A2"/>
    <w:rsid w:val="00604307"/>
    <w:rsid w:val="00624B86"/>
    <w:rsid w:val="00647056"/>
    <w:rsid w:val="00664763"/>
    <w:rsid w:val="006715D9"/>
    <w:rsid w:val="00685C27"/>
    <w:rsid w:val="00695418"/>
    <w:rsid w:val="006A1527"/>
    <w:rsid w:val="006A2E83"/>
    <w:rsid w:val="006B60CD"/>
    <w:rsid w:val="006C3117"/>
    <w:rsid w:val="006C7E91"/>
    <w:rsid w:val="006D17F3"/>
    <w:rsid w:val="006E483B"/>
    <w:rsid w:val="00734827"/>
    <w:rsid w:val="00735394"/>
    <w:rsid w:val="00747486"/>
    <w:rsid w:val="00747DC0"/>
    <w:rsid w:val="00771087"/>
    <w:rsid w:val="00781B86"/>
    <w:rsid w:val="007938E1"/>
    <w:rsid w:val="007952A7"/>
    <w:rsid w:val="00795923"/>
    <w:rsid w:val="007B0F8B"/>
    <w:rsid w:val="007B6E2A"/>
    <w:rsid w:val="007C1956"/>
    <w:rsid w:val="007C4DA4"/>
    <w:rsid w:val="007C75EA"/>
    <w:rsid w:val="007E53CE"/>
    <w:rsid w:val="00827DC7"/>
    <w:rsid w:val="00832EBE"/>
    <w:rsid w:val="00847068"/>
    <w:rsid w:val="00887140"/>
    <w:rsid w:val="008935D4"/>
    <w:rsid w:val="008935FA"/>
    <w:rsid w:val="008A7819"/>
    <w:rsid w:val="008B6C3C"/>
    <w:rsid w:val="008C14C9"/>
    <w:rsid w:val="008E1A98"/>
    <w:rsid w:val="008E5142"/>
    <w:rsid w:val="008F3439"/>
    <w:rsid w:val="00910CBB"/>
    <w:rsid w:val="00931820"/>
    <w:rsid w:val="009416F2"/>
    <w:rsid w:val="00976B8B"/>
    <w:rsid w:val="0098584C"/>
    <w:rsid w:val="009B3F08"/>
    <w:rsid w:val="009B729B"/>
    <w:rsid w:val="009D0AA4"/>
    <w:rsid w:val="009D28D7"/>
    <w:rsid w:val="00A141EE"/>
    <w:rsid w:val="00A23A30"/>
    <w:rsid w:val="00A54918"/>
    <w:rsid w:val="00A84F46"/>
    <w:rsid w:val="00A97BA1"/>
    <w:rsid w:val="00AA50D6"/>
    <w:rsid w:val="00AA6298"/>
    <w:rsid w:val="00AB254B"/>
    <w:rsid w:val="00AD499B"/>
    <w:rsid w:val="00AD7D85"/>
    <w:rsid w:val="00AF6B66"/>
    <w:rsid w:val="00AF7026"/>
    <w:rsid w:val="00AF7492"/>
    <w:rsid w:val="00B1053A"/>
    <w:rsid w:val="00B51F59"/>
    <w:rsid w:val="00B863C7"/>
    <w:rsid w:val="00BA1C87"/>
    <w:rsid w:val="00C1157E"/>
    <w:rsid w:val="00C11A04"/>
    <w:rsid w:val="00C11ECF"/>
    <w:rsid w:val="00C1313E"/>
    <w:rsid w:val="00C21D24"/>
    <w:rsid w:val="00C3777B"/>
    <w:rsid w:val="00C65ECC"/>
    <w:rsid w:val="00C77DD9"/>
    <w:rsid w:val="00C95D8E"/>
    <w:rsid w:val="00CB0A11"/>
    <w:rsid w:val="00CC46BC"/>
    <w:rsid w:val="00CC7565"/>
    <w:rsid w:val="00D313CE"/>
    <w:rsid w:val="00D62036"/>
    <w:rsid w:val="00D76374"/>
    <w:rsid w:val="00D833EC"/>
    <w:rsid w:val="00DC6618"/>
    <w:rsid w:val="00DF7CE4"/>
    <w:rsid w:val="00E02D4E"/>
    <w:rsid w:val="00EA7E7E"/>
    <w:rsid w:val="00EB32B3"/>
    <w:rsid w:val="00F00E0B"/>
    <w:rsid w:val="00F04469"/>
    <w:rsid w:val="00F17EE7"/>
    <w:rsid w:val="00F356BB"/>
    <w:rsid w:val="00F55372"/>
    <w:rsid w:val="00F56919"/>
    <w:rsid w:val="00F70145"/>
    <w:rsid w:val="00F83DE6"/>
    <w:rsid w:val="00F87B41"/>
    <w:rsid w:val="00FC0BAA"/>
    <w:rsid w:val="00F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83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2A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C77D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ova86if@yandex.r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49AA32-BFC3-4A0E-A44C-B9A32DC2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0</TotalTime>
  <Pages>1</Pages>
  <Words>888</Words>
  <Characters>507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Home</cp:lastModifiedBy>
  <cp:revision>2</cp:revision>
  <cp:lastPrinted>2010-08-19T13:50:00Z</cp:lastPrinted>
  <dcterms:created xsi:type="dcterms:W3CDTF">2016-06-10T19:20:00Z</dcterms:created>
  <dcterms:modified xsi:type="dcterms:W3CDTF">2016-06-10T19:20:00Z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